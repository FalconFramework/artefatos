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4BFAB" w14:textId="77777777" w:rsidR="00961C04" w:rsidRDefault="00857E80">
      <w:pPr>
        <w:pStyle w:val="Title"/>
        <w:jc w:val="right"/>
        <w:rPr>
          <w:lang w:val="pt-BR"/>
        </w:rPr>
      </w:pPr>
      <w:proofErr w:type="spellStart"/>
      <w:r>
        <w:rPr>
          <w:lang w:val="pt-BR"/>
        </w:rPr>
        <w:t>Falcon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Framewok</w:t>
      </w:r>
      <w:proofErr w:type="spellEnd"/>
    </w:p>
    <w:p w14:paraId="37A9D05F" w14:textId="77777777" w:rsidR="00961C04" w:rsidRDefault="00C35D90">
      <w:pPr>
        <w:pStyle w:val="Title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Iteração</w:t>
      </w:r>
      <w:r>
        <w:rPr>
          <w:lang w:val="pt-BR"/>
        </w:rPr>
        <w:fldChar w:fldCharType="end"/>
      </w:r>
    </w:p>
    <w:p w14:paraId="08ABB0C5" w14:textId="77777777" w:rsidR="00961C04" w:rsidRDefault="00961C04">
      <w:pPr>
        <w:pStyle w:val="Title"/>
        <w:jc w:val="right"/>
        <w:rPr>
          <w:lang w:val="pt-BR"/>
        </w:rPr>
      </w:pPr>
    </w:p>
    <w:p w14:paraId="3DA92A64" w14:textId="77777777" w:rsidR="00961C04" w:rsidRDefault="00857E80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&lt;0.1</w:t>
      </w:r>
      <w:r w:rsidR="00C35D90">
        <w:rPr>
          <w:sz w:val="28"/>
          <w:szCs w:val="28"/>
          <w:lang w:val="pt-BR"/>
        </w:rPr>
        <w:t>&gt;</w:t>
      </w:r>
    </w:p>
    <w:p w14:paraId="1DCC1A58" w14:textId="77777777" w:rsidR="00961C04" w:rsidRDefault="00961C04">
      <w:pPr>
        <w:pStyle w:val="Title"/>
        <w:rPr>
          <w:sz w:val="28"/>
          <w:szCs w:val="28"/>
          <w:lang w:val="pt-BR"/>
        </w:rPr>
      </w:pPr>
    </w:p>
    <w:p w14:paraId="3A1B578B" w14:textId="77777777" w:rsidR="00961C04" w:rsidRDefault="00961C04">
      <w:pPr>
        <w:rPr>
          <w:lang w:val="pt-BR"/>
        </w:rPr>
      </w:pPr>
    </w:p>
    <w:p w14:paraId="74C5BC80" w14:textId="77777777" w:rsidR="00961C04" w:rsidRDefault="00961C04">
      <w:pPr>
        <w:rPr>
          <w:lang w:val="pt-BR"/>
        </w:rPr>
        <w:sectPr w:rsidR="00961C04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60DD7D19" w14:textId="77777777" w:rsidR="00961C04" w:rsidRDefault="00C35D90">
      <w:pPr>
        <w:pStyle w:val="Title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61C04" w14:paraId="5E43F2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51900" w14:textId="77777777" w:rsidR="00961C04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CE493" w14:textId="77777777" w:rsidR="00961C04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B17F" w14:textId="77777777" w:rsidR="00961C04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B23AA" w14:textId="77777777" w:rsidR="00961C04" w:rsidRDefault="00C35D90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961C04" w14:paraId="5260D13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88BAC" w14:textId="77777777" w:rsidR="00961C04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327DE" w14:textId="77777777" w:rsidR="00961C04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3629" w14:textId="77777777" w:rsidR="00961C04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7372" w14:textId="77777777" w:rsidR="00961C04" w:rsidRDefault="00C35D90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961C04" w14:paraId="5E5958D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7ECD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86B6B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DC5C1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86DCF" w14:textId="77777777" w:rsidR="00961C04" w:rsidRDefault="00961C04">
            <w:pPr>
              <w:pStyle w:val="Tabletext"/>
              <w:rPr>
                <w:lang w:val="pt-BR"/>
              </w:rPr>
            </w:pPr>
          </w:p>
        </w:tc>
      </w:tr>
      <w:tr w:rsidR="00961C04" w14:paraId="64F6B52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31F1B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D1C37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00F72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D5B5C" w14:textId="77777777" w:rsidR="00961C04" w:rsidRDefault="00961C04">
            <w:pPr>
              <w:pStyle w:val="Tabletext"/>
              <w:rPr>
                <w:lang w:val="pt-BR"/>
              </w:rPr>
            </w:pPr>
          </w:p>
        </w:tc>
      </w:tr>
      <w:tr w:rsidR="00961C04" w14:paraId="34C662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1A0F7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1C37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C46D2" w14:textId="77777777" w:rsidR="00961C04" w:rsidRDefault="00961C04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59BCB" w14:textId="77777777" w:rsidR="00961C04" w:rsidRDefault="00961C04">
            <w:pPr>
              <w:pStyle w:val="Tabletext"/>
              <w:rPr>
                <w:lang w:val="pt-BR"/>
              </w:rPr>
            </w:pPr>
          </w:p>
        </w:tc>
      </w:tr>
    </w:tbl>
    <w:p w14:paraId="39B926D0" w14:textId="77777777" w:rsidR="00961C04" w:rsidRDefault="00961C04">
      <w:pPr>
        <w:rPr>
          <w:lang w:val="pt-BR"/>
        </w:rPr>
      </w:pPr>
    </w:p>
    <w:p w14:paraId="0F12D1E8" w14:textId="77777777" w:rsidR="00961C04" w:rsidRDefault="00C35D90">
      <w:pPr>
        <w:pStyle w:val="Title"/>
      </w:pPr>
      <w:r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p w14:paraId="600B6AAD" w14:textId="77777777" w:rsidR="00961C04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_Toc18207399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31084DEF" w14:textId="77777777" w:rsidR="00961C04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_Toc18207400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26A2908F" w14:textId="77777777" w:rsidR="00961C04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_Toc18207401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45908368" w14:textId="77777777" w:rsidR="00961C04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_Toc18207402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540E153B" w14:textId="77777777" w:rsidR="00961C04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_Toc18207403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3B515A37" w14:textId="77777777" w:rsidR="00961C04" w:rsidRDefault="00C35D90">
      <w:pPr>
        <w:pStyle w:val="TOC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_Toc18207404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</w:rPr>
        <w:t>4</w:t>
      </w:r>
      <w:r>
        <w:rPr>
          <w:noProof/>
        </w:rPr>
        <w:fldChar w:fldCharType="end"/>
      </w:r>
    </w:p>
    <w:p w14:paraId="3AFECB65" w14:textId="77777777" w:rsidR="00961C04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Plano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_Toc18207405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5BCDAC3E" w14:textId="77777777" w:rsidR="00961C04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Recursos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_Toc18207406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7C55BC75" w14:textId="77777777" w:rsidR="00961C04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_Toc18207407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002BD0F7" w14:textId="77777777" w:rsidR="00961C04" w:rsidRDefault="00C35D90">
      <w:pPr>
        <w:pStyle w:val="TOC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Critérios de Avaliação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_Toc18207408 \h </w:instrText>
      </w:r>
      <w:r>
        <w:rPr>
          <w:noProof/>
        </w:rPr>
      </w:r>
      <w:r>
        <w:rPr>
          <w:noProof/>
        </w:rPr>
        <w:fldChar w:fldCharType="separate"/>
      </w:r>
      <w:r w:rsidR="00857E80"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2BFC3BF8" w14:textId="77777777" w:rsidR="00961C04" w:rsidRDefault="00C35D90">
      <w:pPr>
        <w:pStyle w:val="Title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Plano de Iteração</w:t>
      </w:r>
      <w:r>
        <w:rPr>
          <w:lang w:val="pt-BR"/>
        </w:rPr>
        <w:fldChar w:fldCharType="end"/>
      </w:r>
    </w:p>
    <w:p w14:paraId="06956154" w14:textId="77777777" w:rsidR="00961C04" w:rsidRDefault="00C35D90">
      <w:pPr>
        <w:pStyle w:val="Heading1"/>
        <w:ind w:left="1080" w:hanging="360"/>
        <w:rPr>
          <w:sz w:val="20"/>
          <w:szCs w:val="20"/>
          <w:lang w:val="pt-BR"/>
        </w:rPr>
      </w:pPr>
      <w:bookmarkStart w:id="1" w:name="_Toc456600917"/>
      <w:bookmarkStart w:id="2" w:name="_Toc456598586"/>
      <w:bookmarkStart w:id="3" w:name="_Toc18207399"/>
      <w:r>
        <w:rPr>
          <w:sz w:val="20"/>
          <w:szCs w:val="20"/>
          <w:lang w:val="pt-BR"/>
        </w:rPr>
        <w:t>Introdução</w:t>
      </w:r>
      <w:bookmarkEnd w:id="1"/>
      <w:bookmarkEnd w:id="2"/>
      <w:bookmarkEnd w:id="3"/>
    </w:p>
    <w:p w14:paraId="2BC39947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 xml:space="preserve"> oferece uma visão geral de todo o documento. Ela inclui a finalidade, o escopo, as definições, os acrônimos, as abreviações, as referências e uma visão geral deste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.]</w:t>
      </w:r>
    </w:p>
    <w:p w14:paraId="09DBF065" w14:textId="77777777" w:rsidR="00961C04" w:rsidRDefault="00C35D90">
      <w:pPr>
        <w:pStyle w:val="Heading2"/>
        <w:rPr>
          <w:lang w:val="pt-BR"/>
        </w:rPr>
      </w:pPr>
      <w:bookmarkStart w:id="4" w:name="_Toc456600918"/>
      <w:bookmarkStart w:id="5" w:name="_Toc456598587"/>
      <w:bookmarkStart w:id="6" w:name="_Toc18207400"/>
      <w:r>
        <w:rPr>
          <w:lang w:val="pt-BR"/>
        </w:rPr>
        <w:t>Finalidade</w:t>
      </w:r>
      <w:bookmarkEnd w:id="4"/>
      <w:bookmarkEnd w:id="5"/>
      <w:bookmarkEnd w:id="6"/>
    </w:p>
    <w:p w14:paraId="55A1FDA0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[Especifique a finalidade deste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.]</w:t>
      </w:r>
    </w:p>
    <w:p w14:paraId="428BC009" w14:textId="77777777" w:rsidR="00961C04" w:rsidRDefault="00C35D90">
      <w:pPr>
        <w:pStyle w:val="Heading2"/>
        <w:rPr>
          <w:lang w:val="pt-BR"/>
        </w:rPr>
      </w:pPr>
      <w:bookmarkStart w:id="7" w:name="_Toc456600919"/>
      <w:bookmarkStart w:id="8" w:name="_Toc456598588"/>
      <w:bookmarkStart w:id="9" w:name="_Toc18207401"/>
      <w:r>
        <w:rPr>
          <w:lang w:val="pt-BR"/>
        </w:rPr>
        <w:t>Escopo</w:t>
      </w:r>
      <w:bookmarkEnd w:id="7"/>
      <w:bookmarkEnd w:id="8"/>
      <w:bookmarkEnd w:id="9"/>
    </w:p>
    <w:p w14:paraId="0652FC1B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deste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; os Projetos aos quais ele está associado e tudo o que é afetado ou influenciado por este documento.]</w:t>
      </w:r>
    </w:p>
    <w:p w14:paraId="389E3B53" w14:textId="77777777" w:rsidR="00961C04" w:rsidRDefault="00C35D90">
      <w:pPr>
        <w:pStyle w:val="Heading2"/>
        <w:rPr>
          <w:lang w:val="pt-BR"/>
        </w:rPr>
      </w:pPr>
      <w:bookmarkStart w:id="10" w:name="_Toc456600920"/>
      <w:bookmarkStart w:id="11" w:name="_Toc456598589"/>
      <w:bookmarkStart w:id="12" w:name="_Toc18207402"/>
      <w:r>
        <w:rPr>
          <w:lang w:val="pt-BR"/>
        </w:rPr>
        <w:t>Definições, Acrônimos e Abreviações</w:t>
      </w:r>
      <w:bookmarkEnd w:id="10"/>
      <w:bookmarkEnd w:id="11"/>
      <w:bookmarkEnd w:id="12"/>
    </w:p>
    <w:p w14:paraId="2956BCBD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[Esta subseção apresenta as definições de todos os termos, acrônimos e abreviações necessários para a correta interpretação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 Essas informações podem ser fornecidas mediante referência ao Glossário do projeto.]</w:t>
      </w:r>
    </w:p>
    <w:p w14:paraId="7F93737A" w14:textId="77777777" w:rsidR="00961C04" w:rsidRDefault="00C35D90">
      <w:pPr>
        <w:pStyle w:val="Heading2"/>
        <w:rPr>
          <w:lang w:val="pt-BR"/>
        </w:rPr>
      </w:pPr>
      <w:bookmarkStart w:id="13" w:name="_Toc456600921"/>
      <w:bookmarkStart w:id="14" w:name="_Toc456598590"/>
      <w:bookmarkStart w:id="15" w:name="_Toc18207403"/>
      <w:r>
        <w:rPr>
          <w:lang w:val="pt-BR"/>
        </w:rPr>
        <w:t>Referências</w:t>
      </w:r>
      <w:bookmarkEnd w:id="13"/>
      <w:bookmarkEnd w:id="14"/>
      <w:bookmarkEnd w:id="15"/>
    </w:p>
    <w:p w14:paraId="56C200D6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[Esta subseção apresenta uma lista completa de todos os documentos mencionados no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6BA6F2C6" w14:textId="77777777" w:rsidR="00961C04" w:rsidRDefault="00C35D90">
      <w:pPr>
        <w:pStyle w:val="Heading2"/>
        <w:rPr>
          <w:lang w:val="pt-BR"/>
        </w:rPr>
      </w:pPr>
      <w:bookmarkStart w:id="16" w:name="_Toc456600922"/>
      <w:bookmarkStart w:id="17" w:name="_Toc456598591"/>
      <w:bookmarkStart w:id="18" w:name="_Toc18207404"/>
      <w:r>
        <w:rPr>
          <w:lang w:val="pt-BR"/>
        </w:rPr>
        <w:t>Visão Geral</w:t>
      </w:r>
      <w:bookmarkEnd w:id="16"/>
      <w:bookmarkEnd w:id="17"/>
      <w:bookmarkEnd w:id="18"/>
    </w:p>
    <w:p w14:paraId="7EBC7862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</w:t>
      </w:r>
      <w:r>
        <w:rPr>
          <w:b/>
          <w:bCs/>
          <w:lang w:val="pt-BR"/>
        </w:rPr>
        <w:t>Plano de Iteração</w:t>
      </w:r>
      <w:r>
        <w:rPr>
          <w:lang w:val="pt-BR"/>
        </w:rPr>
        <w:t xml:space="preserve"> e explica como o documento está organizado.]</w:t>
      </w:r>
    </w:p>
    <w:p w14:paraId="1F633B85" w14:textId="77777777" w:rsidR="00961C04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19" w:name="_Toc18207405"/>
      <w:r>
        <w:rPr>
          <w:sz w:val="20"/>
          <w:szCs w:val="20"/>
          <w:lang w:val="pt-BR"/>
        </w:rPr>
        <w:t>Plano</w:t>
      </w:r>
      <w:bookmarkEnd w:id="19"/>
    </w:p>
    <w:p w14:paraId="3CEF10CB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>[Diagramas detalhados mostrando linhas de tempo, marcos intermediários, início do teste, versão beta, demonstrações e outros aspectos relacionados à iteração.]</w:t>
      </w:r>
    </w:p>
    <w:p w14:paraId="3A640D6B" w14:textId="77777777" w:rsidR="00961C04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0" w:name="_Toc18207406"/>
      <w:r>
        <w:rPr>
          <w:sz w:val="20"/>
          <w:szCs w:val="20"/>
          <w:lang w:val="pt-BR"/>
        </w:rPr>
        <w:t>Recursos</w:t>
      </w:r>
      <w:bookmarkEnd w:id="20"/>
    </w:p>
    <w:p w14:paraId="2B639B43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>[Recursos necessários para a iteração — humanos, financeiros etc.]</w:t>
      </w:r>
    </w:p>
    <w:p w14:paraId="27482791" w14:textId="77777777" w:rsidR="00961C04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1" w:name="_Toc18207407"/>
      <w:r>
        <w:rPr>
          <w:sz w:val="20"/>
          <w:szCs w:val="20"/>
          <w:lang w:val="pt-BR"/>
        </w:rPr>
        <w:t>Casos de Uso</w:t>
      </w:r>
      <w:bookmarkEnd w:id="21"/>
    </w:p>
    <w:p w14:paraId="1622B16E" w14:textId="77777777" w:rsidR="00961C04" w:rsidRDefault="00C35D90">
      <w:pPr>
        <w:pStyle w:val="InfoBlue"/>
        <w:rPr>
          <w:lang w:val="pt-BR"/>
        </w:rPr>
      </w:pPr>
      <w:r>
        <w:rPr>
          <w:lang w:val="pt-BR"/>
        </w:rPr>
        <w:t>[Liste os casos de uso e cenários que estão sendo desenvolvidos para essa iteração.]</w:t>
      </w:r>
    </w:p>
    <w:p w14:paraId="4BFD94F0" w14:textId="77777777" w:rsidR="00961C04" w:rsidRDefault="00C35D90">
      <w:pPr>
        <w:pStyle w:val="Heading1"/>
        <w:ind w:left="1080" w:hanging="360"/>
        <w:rPr>
          <w:b w:val="0"/>
          <w:bCs w:val="0"/>
          <w:sz w:val="20"/>
          <w:szCs w:val="20"/>
          <w:lang w:val="pt-BR"/>
        </w:rPr>
      </w:pPr>
      <w:bookmarkStart w:id="22" w:name="_Toc18207408"/>
      <w:r>
        <w:rPr>
          <w:sz w:val="20"/>
          <w:szCs w:val="20"/>
          <w:lang w:val="pt-BR"/>
        </w:rPr>
        <w:t>Critérios de Avaliação</w:t>
      </w:r>
      <w:bookmarkEnd w:id="22"/>
    </w:p>
    <w:p w14:paraId="5A479C12" w14:textId="77777777" w:rsidR="00C35D90" w:rsidRDefault="00C35D90">
      <w:pPr>
        <w:pStyle w:val="InfoBlue"/>
        <w:rPr>
          <w:lang w:val="fr-FR"/>
        </w:rPr>
      </w:pPr>
      <w:r>
        <w:rPr>
          <w:lang w:val="pt-BR"/>
        </w:rPr>
        <w:t>[Funcionalidade, desempenho, capacidade, medidas e metas de qualidade etc.]</w:t>
      </w:r>
    </w:p>
    <w:sectPr w:rsidR="00C35D90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0A1B1" w14:textId="77777777" w:rsidR="00C35D90" w:rsidRDefault="00C35D90">
      <w:pPr>
        <w:spacing w:line="240" w:lineRule="auto"/>
      </w:pPr>
      <w:r>
        <w:separator/>
      </w:r>
    </w:p>
  </w:endnote>
  <w:endnote w:type="continuationSeparator" w:id="0">
    <w:p w14:paraId="0B0E0EC1" w14:textId="77777777" w:rsidR="00C35D90" w:rsidRDefault="00C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61C04" w14:paraId="331B98B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FAB0D6" w14:textId="77777777" w:rsidR="00961C04" w:rsidRDefault="00C35D90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EF50F" w14:textId="77777777" w:rsidR="00961C04" w:rsidRDefault="00C35D90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857E80" w:rsidRPr="00857E80">
            <w:rPr>
              <w:b/>
              <w:bCs/>
            </w:rPr>
            <w:t xml:space="preserve">&lt;Nome da </w:t>
          </w:r>
          <w:proofErr w:type="spellStart"/>
          <w:r w:rsidR="00857E80">
            <w:t>Empresa</w:t>
          </w:r>
          <w:proofErr w:type="spellEnd"/>
          <w:r w:rsidR="00857E80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7E80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EC08D5" w14:textId="77777777" w:rsidR="00961C04" w:rsidRDefault="00C35D90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>
            <w:rPr>
              <w:rStyle w:val="PageNumber"/>
              <w:lang w:val="pt-BR"/>
            </w:rPr>
            <w:fldChar w:fldCharType="separate"/>
          </w:r>
          <w:r w:rsidR="00A671E7">
            <w:rPr>
              <w:rStyle w:val="PageNumber"/>
              <w:noProof/>
              <w:lang w:val="pt-BR"/>
            </w:rPr>
            <w:t>2</w:t>
          </w:r>
          <w:r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r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NUMPAGES  \* MERGEFORMAT </w:instrText>
          </w:r>
          <w:r>
            <w:rPr>
              <w:rStyle w:val="PageNumber"/>
              <w:lang w:val="pt-BR"/>
            </w:rPr>
            <w:fldChar w:fldCharType="separate"/>
          </w:r>
          <w:r w:rsidR="00A671E7" w:rsidRPr="00A671E7">
            <w:rPr>
              <w:rStyle w:val="PageNumber"/>
              <w:noProof/>
            </w:rPr>
            <w:t>4</w:t>
          </w:r>
          <w:r>
            <w:rPr>
              <w:rStyle w:val="PageNumber"/>
              <w:lang w:val="pt-BR"/>
            </w:rPr>
            <w:fldChar w:fldCharType="end"/>
          </w:r>
        </w:p>
      </w:tc>
    </w:tr>
  </w:tbl>
  <w:p w14:paraId="44BD7273" w14:textId="77777777" w:rsidR="00961C04" w:rsidRDefault="00961C0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B3310" w14:textId="77777777" w:rsidR="00C35D90" w:rsidRDefault="00C35D90">
      <w:pPr>
        <w:spacing w:line="240" w:lineRule="auto"/>
      </w:pPr>
      <w:r>
        <w:separator/>
      </w:r>
    </w:p>
  </w:footnote>
  <w:footnote w:type="continuationSeparator" w:id="0">
    <w:p w14:paraId="64CB0FCC" w14:textId="77777777" w:rsidR="00C35D90" w:rsidRDefault="00C35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055C9" w14:textId="77777777" w:rsidR="00961C04" w:rsidRDefault="00961C04">
    <w:pPr>
      <w:rPr>
        <w:sz w:val="24"/>
        <w:szCs w:val="24"/>
      </w:rPr>
    </w:pPr>
  </w:p>
  <w:p w14:paraId="3877BE49" w14:textId="77777777" w:rsidR="00961C04" w:rsidRDefault="00961C04">
    <w:pPr>
      <w:pBdr>
        <w:top w:val="single" w:sz="6" w:space="1" w:color="auto"/>
      </w:pBdr>
      <w:rPr>
        <w:sz w:val="24"/>
        <w:szCs w:val="24"/>
      </w:rPr>
    </w:pPr>
  </w:p>
  <w:p w14:paraId="64CBCE2F" w14:textId="77777777" w:rsidR="00961C04" w:rsidRDefault="00C35D9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857E80" w:rsidRPr="00857E80">
      <w:rPr>
        <w:rFonts w:ascii="Arial" w:hAnsi="Arial"/>
        <w:sz w:val="36"/>
        <w:szCs w:val="36"/>
      </w:rPr>
      <w:t xml:space="preserve">&lt;Nome da </w:t>
    </w:r>
    <w:proofErr w:type="spellStart"/>
    <w:r w:rsidR="00857E80">
      <w:rPr>
        <w:rFonts w:ascii="Arial" w:hAnsi="Arial"/>
        <w:b/>
        <w:bCs/>
        <w:sz w:val="36"/>
        <w:szCs w:val="36"/>
      </w:rPr>
      <w:t>Empresa</w:t>
    </w:r>
    <w:proofErr w:type="spellEnd"/>
    <w:r w:rsidR="00857E80">
      <w:rPr>
        <w:rFonts w:ascii="Arial" w:hAnsi="Arial"/>
        <w:b/>
        <w:bCs/>
        <w:sz w:val="36"/>
        <w:szCs w:val="36"/>
      </w:rPr>
      <w:t>&gt;</w:t>
    </w:r>
    <w:r>
      <w:rPr>
        <w:rFonts w:ascii="Arial" w:hAnsi="Arial"/>
        <w:b/>
        <w:bCs/>
        <w:sz w:val="36"/>
        <w:szCs w:val="36"/>
      </w:rPr>
      <w:fldChar w:fldCharType="end"/>
    </w:r>
  </w:p>
  <w:p w14:paraId="79B1CED7" w14:textId="77777777" w:rsidR="00961C04" w:rsidRDefault="00961C04">
    <w:pPr>
      <w:pBdr>
        <w:bottom w:val="single" w:sz="6" w:space="1" w:color="auto"/>
      </w:pBdr>
      <w:jc w:val="right"/>
      <w:rPr>
        <w:sz w:val="24"/>
        <w:szCs w:val="24"/>
      </w:rPr>
    </w:pPr>
  </w:p>
  <w:p w14:paraId="35591248" w14:textId="77777777" w:rsidR="00961C04" w:rsidRDefault="00961C0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61C04" w14:paraId="3B775CC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D6081C" w14:textId="77777777" w:rsidR="00961C04" w:rsidRDefault="00C35D9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57E80">
            <w:t xml:space="preserve">&lt;Nome do </w:t>
          </w:r>
          <w:proofErr w:type="spellStart"/>
          <w:r w:rsidR="00857E80">
            <w:t>Projeto</w:t>
          </w:r>
          <w:proofErr w:type="spellEnd"/>
          <w:r w:rsidR="00857E80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201D5E4" w14:textId="77777777" w:rsidR="00961C04" w:rsidRDefault="00C35D9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961C04" w14:paraId="0E6787F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2E122E" w14:textId="77777777" w:rsidR="00961C04" w:rsidRDefault="00C35D9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7E80">
            <w:t xml:space="preserve">Plano de </w:t>
          </w:r>
          <w:proofErr w:type="spellStart"/>
          <w:r w:rsidR="00857E80">
            <w:t>Iteração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B7C6626" w14:textId="77777777" w:rsidR="00961C04" w:rsidRDefault="00C35D90">
          <w:pPr>
            <w:rPr>
              <w:lang w:val="pt-BR"/>
            </w:rPr>
          </w:pPr>
          <w:r>
            <w:t xml:space="preserve">  </w:t>
          </w:r>
          <w:r>
            <w:rPr>
              <w:lang w:val="pt-BR"/>
            </w:rPr>
            <w:t>Data:  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/aa&gt;</w:t>
          </w:r>
        </w:p>
      </w:tc>
    </w:tr>
    <w:tr w:rsidR="00961C04" w14:paraId="53CC623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D7BF23" w14:textId="77777777" w:rsidR="00961C04" w:rsidRDefault="00C35D90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14:paraId="62E133F8" w14:textId="77777777" w:rsidR="00961C04" w:rsidRDefault="00961C0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F0053CC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90"/>
    <w:rsid w:val="00857E80"/>
    <w:rsid w:val="00961C04"/>
    <w:rsid w:val="00A671E7"/>
    <w:rsid w:val="00C3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7CCD5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iagoMB:Downloads:rup_wd_tmpl:mgmnt: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rup_itpln.dot</Template>
  <TotalTime>0</TotalTime>
  <Pages>4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&lt;Nome da Empresa&gt;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Thiago Bernardes</dc:creator>
  <cp:keywords/>
  <dc:description/>
  <cp:lastModifiedBy>Thiago Bernardes</cp:lastModifiedBy>
  <cp:revision>3</cp:revision>
  <dcterms:created xsi:type="dcterms:W3CDTF">2016-03-21T11:23:00Z</dcterms:created>
  <dcterms:modified xsi:type="dcterms:W3CDTF">2016-03-21T12:42:00Z</dcterms:modified>
</cp:coreProperties>
</file>